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测试数据及测试情况的截图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普通用户界面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立即下单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加入购物车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开店页面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如果已经有商店就显示店铺（我的店铺）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店家界面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上架美食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下架美食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处理订单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修改菜肴的信息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"http://localhost:8080/liqinglin_onlineOrderMealsSystem/store/modifyStoreInfo.jsp"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完善/修改店铺信息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管理员界面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管理注册信息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查看用户申请开店信息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管理店铺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审核店铺上架的食品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五、数据库表的架构：</w:t>
      </w:r>
    </w:p>
    <w:p>
      <w:pPr>
        <w:pStyle w:val="3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015615"/>
            <wp:effectExtent l="0" t="0" r="6350" b="1905"/>
            <wp:docPr id="1" name="图片 1" descr="1527765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27765809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前端验证：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345815"/>
            <wp:effectExtent l="0" t="0" r="635" b="6985"/>
            <wp:docPr id="2" name="图片 2" descr="15277658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27765871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12160"/>
            <wp:effectExtent l="0" t="0" r="1905" b="10160"/>
            <wp:docPr id="3" name="图片 3" descr="15277659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27765930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382645"/>
            <wp:effectExtent l="0" t="0" r="2540" b="635"/>
            <wp:docPr id="4" name="图片 4" descr="15277660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27766022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后端验证：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267710"/>
            <wp:effectExtent l="0" t="0" r="635" b="8890"/>
            <wp:docPr id="5" name="图片 5" descr="1527766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277660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成功注册：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88005"/>
            <wp:effectExtent l="0" t="0" r="3810" b="5715"/>
            <wp:docPr id="6" name="图片 6" descr="15277661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27766120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33470"/>
            <wp:effectExtent l="0" t="0" r="1905" b="8890"/>
            <wp:docPr id="7" name="图片 7" descr="1527766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27766225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982595"/>
            <wp:effectExtent l="0" t="0" r="1270" b="4445"/>
            <wp:docPr id="8" name="图片 8" descr="15277662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27766259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185160"/>
            <wp:effectExtent l="0" t="0" r="7620" b="0"/>
            <wp:docPr id="9" name="图片 9" descr="15277663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27766335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后台验证：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（角色选错）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698240"/>
            <wp:effectExtent l="0" t="0" r="5080" b="5080"/>
            <wp:docPr id="10" name="图片 10" descr="15277663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27766375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（密码错误）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690495"/>
            <wp:effectExtent l="0" t="0" r="2540" b="6985"/>
            <wp:docPr id="11" name="图片 11" descr="1527766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2776643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普通用户界面：</w:t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581910"/>
            <wp:effectExtent l="0" t="0" r="6985" b="8890"/>
            <wp:docPr id="12" name="图片 12" descr="15277679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2776798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实现了分页：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72535" cy="853440"/>
            <wp:effectExtent l="0" t="0" r="6985" b="0"/>
            <wp:docPr id="13" name="图片 13" descr="1527768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2776800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搜索美食（模糊查询）：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输入“鸡”查询：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336925"/>
            <wp:effectExtent l="0" t="0" r="0" b="635"/>
            <wp:docPr id="14" name="图片 14" descr="15277682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27768219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搜索店铺（沙县小吃）：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252980"/>
            <wp:effectExtent l="0" t="0" r="0" b="2540"/>
            <wp:docPr id="15" name="图片 15" descr="15277682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2776826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立即下单：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09795" cy="2278380"/>
            <wp:effectExtent l="0" t="0" r="14605" b="7620"/>
            <wp:docPr id="16" name="图片 16" descr="15277683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2776837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填写订单：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504440"/>
            <wp:effectExtent l="0" t="0" r="0" b="10160"/>
            <wp:docPr id="17" name="图片 17" descr="152776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27768408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加入购物车：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354580"/>
            <wp:effectExtent l="0" t="0" r="6350" b="7620"/>
            <wp:docPr id="18" name="图片 18" descr="15277685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27768511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078480"/>
            <wp:effectExtent l="0" t="0" r="4445" b="0"/>
            <wp:docPr id="19" name="图片 19" descr="15277689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27768906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待发货：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2730"/>
            <wp:effectExtent l="0" t="0" r="1270" b="1270"/>
            <wp:docPr id="22" name="图片 22" descr="15277723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27772346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查看订单详细信息：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029460"/>
            <wp:effectExtent l="0" t="0" r="1905" b="12700"/>
            <wp:docPr id="23" name="图片 23" descr="15277723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27772364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待收货：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704340"/>
            <wp:effectExtent l="0" t="0" r="3175" b="2540"/>
            <wp:docPr id="24" name="图片 24" descr="15277730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27773002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取消订单后查看取消的订单：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976755"/>
            <wp:effectExtent l="0" t="0" r="0" b="4445"/>
            <wp:docPr id="25" name="图片 25" descr="152777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2777320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确认收货后查看已收货订单：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316355"/>
            <wp:effectExtent l="0" t="0" r="14605" b="9525"/>
            <wp:docPr id="26" name="图片 26" descr="15277733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27773317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删除订单：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861185"/>
            <wp:effectExtent l="0" t="0" r="3810" b="13335"/>
            <wp:docPr id="27" name="图片 27" descr="15277733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27773354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821940"/>
            <wp:effectExtent l="0" t="0" r="4445" b="12700"/>
            <wp:docPr id="28" name="图片 28" descr="15277734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2777346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修改成功：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447925"/>
            <wp:effectExtent l="0" t="0" r="4445" b="5715"/>
            <wp:docPr id="29" name="图片 29" descr="15277734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27773492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用户申请开店：</w:t>
      </w:r>
    </w:p>
    <w:p>
      <w:pPr>
        <w:numPr>
          <w:ilvl w:val="0"/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drawing>
          <wp:inline distT="0" distB="0" distL="114300" distR="114300">
            <wp:extent cx="5271135" cy="4015740"/>
            <wp:effectExtent l="0" t="0" r="1905" b="7620"/>
            <wp:docPr id="30" name="图片 30" descr="15277735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2777357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申请成功</w:t>
      </w:r>
    </w:p>
    <w:p>
      <w:pPr>
        <w:numPr>
          <w:ilvl w:val="0"/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drawing>
          <wp:inline distT="0" distB="0" distL="114300" distR="114300">
            <wp:extent cx="3653790" cy="3293745"/>
            <wp:effectExtent l="0" t="0" r="3810" b="13335"/>
            <wp:docPr id="31" name="图片 31" descr="15277736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27773626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Style w:val="10"/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Style w:val="10"/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店家界面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店家登录后如果发现其拥有多家店铺就要选择进入哪家店铺：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924935" cy="1737360"/>
            <wp:effectExtent l="0" t="0" r="6985" b="0"/>
            <wp:docPr id="33" name="图片 33" descr="15277738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27773892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主页：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1736725"/>
            <wp:effectExtent l="0" t="0" r="3175" b="635"/>
            <wp:docPr id="34" name="图片 34" descr="15277739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2777390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上架美食：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323590" cy="3094355"/>
            <wp:effectExtent l="0" t="0" r="13970" b="14605"/>
            <wp:docPr id="35" name="图片 35" descr="15277739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27773939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支持上传图片：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73575" cy="3429000"/>
            <wp:effectExtent l="0" t="0" r="6985" b="0"/>
            <wp:docPr id="36" name="图片 36" descr="15277740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27774004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上传成功，等待审核通过：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867535"/>
            <wp:effectExtent l="0" t="0" r="4445" b="6985"/>
            <wp:docPr id="37" name="图片 37" descr="15277740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27774044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下架美食：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751965"/>
            <wp:effectExtent l="0" t="0" r="635" b="635"/>
            <wp:docPr id="38" name="图片 38" descr="1527774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2777409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4.处理订单：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1346835"/>
            <wp:effectExtent l="0" t="0" r="0" b="9525"/>
            <wp:docPr id="39" name="图片 39" descr="15277741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2777418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送餐后看已发货订单：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553210"/>
            <wp:effectExtent l="0" t="0" r="4445" b="1270"/>
            <wp:docPr id="40" name="图片 40" descr="152777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27774274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用户收货后看已收货订单：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383030"/>
            <wp:effectExtent l="0" t="0" r="4445" b="3810"/>
            <wp:docPr id="41" name="图片 41" descr="1527774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27774371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5.修改菜肴信息：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960" cy="2072005"/>
            <wp:effectExtent l="0" t="0" r="5080" b="635"/>
            <wp:docPr id="42" name="图片 42" descr="1527774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27774465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45075" cy="4252595"/>
            <wp:effectExtent l="0" t="0" r="14605" b="14605"/>
            <wp:docPr id="43" name="图片 43" descr="1527774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2777449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"http://localhost:8080/liqinglin_onlineOrderMealsSystem/store/modifyStoreInfo.jsp"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完善/修改店铺信息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88410" cy="3692525"/>
            <wp:effectExtent l="0" t="0" r="6350" b="10795"/>
            <wp:docPr id="44" name="图片 44" descr="15277745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27774532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管理员界面：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管理注册信息：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696720"/>
            <wp:effectExtent l="0" t="0" r="3810" b="10160"/>
            <wp:docPr id="45" name="图片 45" descr="15277746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27774691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2.查看用户申请开店信息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055" cy="1464310"/>
            <wp:effectExtent l="0" t="0" r="6985" b="13970"/>
            <wp:docPr id="46" name="图片 46" descr="1527774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27774842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3.管理店铺：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135" cy="1967865"/>
            <wp:effectExtent l="0" t="0" r="1905" b="13335"/>
            <wp:docPr id="47" name="图片 47" descr="15277748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277748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关闭“自由”这个店铺：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1867535"/>
            <wp:effectExtent l="0" t="0" r="3175" b="18415"/>
            <wp:docPr id="48" name="图片 48" descr="15277749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27774925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再重新开启：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230" cy="697865"/>
            <wp:effectExtent l="0" t="0" r="3810" b="3175"/>
            <wp:docPr id="49" name="图片 49" descr="15277749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27774956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审核店铺上架的食品：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124200"/>
            <wp:effectExtent l="0" t="0" r="2540" b="0"/>
            <wp:docPr id="50" name="图片 50" descr="15277750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2777502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数据库表架构：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1.权限：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98520"/>
            <wp:effectExtent l="0" t="0" r="1905" b="0"/>
            <wp:docPr id="51" name="图片 51" descr="1527775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27775321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店铺：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048000"/>
            <wp:effectExtent l="0" t="0" r="4445" b="0"/>
            <wp:docPr id="52" name="图片 52" descr="15277753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27775364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332480"/>
            <wp:effectExtent l="0" t="0" r="5080" b="5080"/>
            <wp:docPr id="53" name="图片 53" descr="1527775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27775417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818130"/>
            <wp:effectExtent l="0" t="0" r="3175" b="1270"/>
            <wp:docPr id="54" name="图片 54" descr="38980782195515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898078219551586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791585"/>
            <wp:effectExtent l="0" t="0" r="14605" b="3175"/>
            <wp:docPr id="55" name="图片 55" descr="90059591673034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9005959167303427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483BC05"/>
    <w:multiLevelType w:val="singleLevel"/>
    <w:tmpl w:val="E483BC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3CE27F7"/>
    <w:multiLevelType w:val="singleLevel"/>
    <w:tmpl w:val="F3CE27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B426C84"/>
    <w:multiLevelType w:val="singleLevel"/>
    <w:tmpl w:val="FB426C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0A90BF0"/>
    <w:multiLevelType w:val="singleLevel"/>
    <w:tmpl w:val="00A90BF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1451A286"/>
    <w:multiLevelType w:val="singleLevel"/>
    <w:tmpl w:val="1451A28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09396B7"/>
    <w:multiLevelType w:val="singleLevel"/>
    <w:tmpl w:val="209396B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1EBD6B0"/>
    <w:multiLevelType w:val="singleLevel"/>
    <w:tmpl w:val="31EBD6B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3F716797"/>
    <w:multiLevelType w:val="singleLevel"/>
    <w:tmpl w:val="3F7167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2B01AD"/>
    <w:rsid w:val="3B2B01AD"/>
    <w:rsid w:val="3D5F1253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ar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Office_10.1.0.7670_F1E327BC-269C-435d-A152-05C5408002CA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2018-05-31T10:59:00Z</dcterms:created>
  <dc:creator>Clear</dc:creator>
  <cp:lastModifiedBy>Clear</cp:lastModifiedBy>
  <dcterms:modified xsi:type="dcterms:W3CDTF">2018-12-06T14:40:18Z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2052-10.1.0.7670</vt:lpwstr>
  </property>
</Properties>
</file>